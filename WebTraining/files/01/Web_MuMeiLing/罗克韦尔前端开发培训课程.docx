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1825" w14:textId="136FE568" w:rsidR="00EF270A" w:rsidRPr="00090A6B" w:rsidRDefault="0039588E">
      <w:pPr>
        <w:pStyle w:val="a8"/>
        <w:rPr>
          <w:rFonts w:asciiTheme="majorEastAsia" w:hAnsiTheme="majorEastAsia"/>
          <w:color w:val="0D0D0D" w:themeColor="text1" w:themeTint="F2"/>
          <w:sz w:val="44"/>
          <w:szCs w:val="44"/>
        </w:rPr>
      </w:pPr>
      <w:r w:rsidRPr="00090A6B">
        <w:rPr>
          <w:rFonts w:asciiTheme="majorEastAsia" w:hAnsiTheme="majorEastAsia"/>
          <w:color w:val="0D0D0D" w:themeColor="text1" w:themeTint="F2"/>
          <w:sz w:val="44"/>
          <w:szCs w:val="44"/>
        </w:rPr>
        <w:t>罗克</w:t>
      </w:r>
      <w:r w:rsidR="00B3477F">
        <w:rPr>
          <w:rFonts w:asciiTheme="majorEastAsia" w:hAnsiTheme="majorEastAsia" w:hint="eastAsia"/>
          <w:color w:val="0D0D0D" w:themeColor="text1" w:themeTint="F2"/>
          <w:sz w:val="44"/>
          <w:szCs w:val="44"/>
        </w:rPr>
        <w:t>韦尔</w:t>
      </w:r>
      <w:r w:rsidRPr="00090A6B">
        <w:rPr>
          <w:rFonts w:asciiTheme="majorEastAsia" w:hAnsiTheme="majorEastAsia"/>
          <w:color w:val="0D0D0D" w:themeColor="text1" w:themeTint="F2"/>
          <w:sz w:val="44"/>
          <w:szCs w:val="44"/>
        </w:rPr>
        <w:t>前端开发培训课程</w:t>
      </w:r>
    </w:p>
    <w:p w14:paraId="03ED321E" w14:textId="77777777" w:rsidR="00385AA7" w:rsidRPr="00090A6B" w:rsidRDefault="0039588E" w:rsidP="00385AA7">
      <w:pPr>
        <w:pStyle w:val="a8"/>
        <w:rPr>
          <w:rFonts w:asciiTheme="majorEastAsia" w:hAnsiTheme="majorEastAsia"/>
          <w:color w:val="969696" w:themeColor="accent2" w:themeTint="80"/>
          <w:sz w:val="28"/>
          <w:szCs w:val="28"/>
        </w:rPr>
      </w:pPr>
      <w:r w:rsidRPr="00090A6B">
        <w:rPr>
          <w:rFonts w:asciiTheme="majorEastAsia" w:hAnsiTheme="majorEastAsia"/>
          <w:color w:val="969696" w:themeColor="accent2" w:themeTint="80"/>
          <w:sz w:val="28"/>
          <w:szCs w:val="28"/>
        </w:rPr>
        <w:t>PS</w:t>
      </w:r>
      <w:r w:rsidR="00385AA7" w:rsidRPr="00090A6B">
        <w:rPr>
          <w:rFonts w:asciiTheme="majorEastAsia" w:hAnsiTheme="majorEastAsia"/>
          <w:color w:val="969696" w:themeColor="accent2" w:themeTint="80"/>
          <w:sz w:val="28"/>
          <w:szCs w:val="28"/>
        </w:rPr>
        <w:t xml:space="preserve">  </w:t>
      </w:r>
      <w:r w:rsidRPr="00090A6B">
        <w:rPr>
          <w:rFonts w:asciiTheme="majorEastAsia" w:hAnsiTheme="majorEastAsia"/>
          <w:color w:val="969696" w:themeColor="accent2" w:themeTint="80"/>
          <w:sz w:val="28"/>
          <w:szCs w:val="28"/>
        </w:rPr>
        <w:t xml:space="preserve"> </w:t>
      </w:r>
      <w:r w:rsidR="00385AA7" w:rsidRPr="00090A6B">
        <w:rPr>
          <w:rFonts w:asciiTheme="majorEastAsia" w:hAnsiTheme="majorEastAsia"/>
          <w:color w:val="969696" w:themeColor="accent2" w:themeTint="80"/>
          <w:sz w:val="28"/>
          <w:szCs w:val="28"/>
        </w:rPr>
        <w:t xml:space="preserve">  </w:t>
      </w:r>
      <w:r w:rsidRPr="00090A6B">
        <w:rPr>
          <w:rFonts w:asciiTheme="majorEastAsia" w:hAnsiTheme="majorEastAsia"/>
          <w:color w:val="969696" w:themeColor="accent2" w:themeTint="80"/>
          <w:sz w:val="28"/>
          <w:szCs w:val="28"/>
        </w:rPr>
        <w:t>HTMl</w:t>
      </w:r>
      <w:r w:rsidR="00385AA7" w:rsidRPr="00090A6B">
        <w:rPr>
          <w:rFonts w:asciiTheme="majorEastAsia" w:hAnsiTheme="majorEastAsia"/>
          <w:color w:val="969696" w:themeColor="accent2" w:themeTint="80"/>
          <w:sz w:val="28"/>
          <w:szCs w:val="28"/>
        </w:rPr>
        <w:t xml:space="preserve">    </w:t>
      </w:r>
      <w:r w:rsidRPr="00090A6B">
        <w:rPr>
          <w:rFonts w:asciiTheme="majorEastAsia" w:hAnsiTheme="majorEastAsia"/>
          <w:color w:val="969696" w:themeColor="accent2" w:themeTint="80"/>
          <w:sz w:val="28"/>
          <w:szCs w:val="28"/>
        </w:rPr>
        <w:t xml:space="preserve"> CSS</w:t>
      </w:r>
    </w:p>
    <w:p w14:paraId="3DA857E1" w14:textId="77777777" w:rsidR="00EF270A" w:rsidRPr="00090A6B" w:rsidRDefault="0039588E" w:rsidP="00385AA7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</w:pPr>
      <w:r w:rsidRPr="00090A6B"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  <w:t xml:space="preserve">一 </w:t>
      </w:r>
      <w:r w:rsidR="00B743B4" w:rsidRPr="00090A6B">
        <w:rPr>
          <w:rFonts w:asciiTheme="majorEastAsia" w:eastAsiaTheme="majorEastAsia" w:hAnsiTheme="majorEastAsia"/>
          <w:color w:val="0D0D0D" w:themeColor="text1" w:themeTint="F2"/>
          <w:sz w:val="28"/>
          <w:szCs w:val="28"/>
          <w:lang w:val="en-US"/>
        </w:rPr>
        <w:t>.</w:t>
      </w:r>
      <w:r w:rsidRPr="00090A6B"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  <w:t>ps的基本</w:t>
      </w:r>
      <w:r w:rsidR="00B743B4" w:rsidRPr="00090A6B"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  <w:t>使用</w:t>
      </w:r>
      <w:bookmarkStart w:id="0" w:name="_GoBack"/>
      <w:bookmarkEnd w:id="0"/>
    </w:p>
    <w:p w14:paraId="4BB01D90" w14:textId="18E3D7C9" w:rsidR="003E54E1" w:rsidRPr="003E54E1" w:rsidRDefault="003E54E1" w:rsidP="003E54E1">
      <w:pPr>
        <w:pStyle w:val="af9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</w:pPr>
      <w:r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  <w:t>PS</w:t>
      </w: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  <w:lang w:val="en-US"/>
        </w:rPr>
        <w:t>基本工具</w:t>
      </w:r>
    </w:p>
    <w:p w14:paraId="085AA7CB" w14:textId="5C58068B" w:rsidR="003E54E1" w:rsidRPr="003E54E1" w:rsidRDefault="003E54E1" w:rsidP="003E54E1">
      <w:pPr>
        <w:pStyle w:val="af9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</w:pPr>
      <w:r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</w:rPr>
        <w:t>字号尺寸测量</w:t>
      </w:r>
      <w:r w:rsidR="001F781B">
        <w:rPr>
          <w:rFonts w:asciiTheme="majorEastAsia" w:eastAsiaTheme="majorEastAsia" w:hAnsiTheme="majorEastAsia" w:hint="eastAsia"/>
          <w:color w:val="0D0D0D" w:themeColor="text1" w:themeTint="F2"/>
          <w:sz w:val="28"/>
          <w:szCs w:val="28"/>
        </w:rPr>
        <w:t>（必会点）</w:t>
      </w:r>
    </w:p>
    <w:p w14:paraId="7E5722CE" w14:textId="77777777" w:rsidR="00B743B4" w:rsidRPr="00090A6B" w:rsidRDefault="00B743B4" w:rsidP="00B743B4">
      <w:pPr>
        <w:pStyle w:val="af9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</w:pPr>
      <w:r w:rsidRPr="00090A6B"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  <w:t>做切片</w:t>
      </w:r>
    </w:p>
    <w:p w14:paraId="6FDF3D62" w14:textId="77777777" w:rsidR="00B743B4" w:rsidRPr="00090A6B" w:rsidRDefault="00B743B4" w:rsidP="00B743B4">
      <w:pPr>
        <w:pStyle w:val="af9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</w:pPr>
      <w:r w:rsidRPr="00090A6B"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  <w:t>练习一个页面的尺寸测量与切片制作</w:t>
      </w:r>
    </w:p>
    <w:p w14:paraId="6242BEE0" w14:textId="77777777" w:rsidR="00385AA7" w:rsidRPr="00090A6B" w:rsidRDefault="00385AA7" w:rsidP="00385AA7">
      <w:pPr>
        <w:ind w:left="0"/>
        <w:rPr>
          <w:rFonts w:asciiTheme="majorEastAsia" w:eastAsiaTheme="majorEastAsia" w:hAnsiTheme="majorEastAsia" w:cstheme="majorBidi"/>
          <w:color w:val="0D0D0D" w:themeColor="text1" w:themeTint="F2"/>
          <w:sz w:val="28"/>
          <w:szCs w:val="28"/>
        </w:rPr>
      </w:pPr>
    </w:p>
    <w:sdt>
      <w:sdtPr>
        <w:rPr>
          <w:rFonts w:asciiTheme="majorEastAsia" w:eastAsiaTheme="majorEastAsia" w:hAnsiTheme="majorEastAsia"/>
          <w:color w:val="0D0D0D" w:themeColor="text1" w:themeTint="F2"/>
          <w:sz w:val="28"/>
          <w:szCs w:val="28"/>
        </w:rPr>
        <w:id w:val="2019964513"/>
        <w:placeholder>
          <w:docPart w:val="828CB7991D4BC241B982FE5FB0962C73"/>
        </w:placeholder>
        <w:temporary/>
        <w15:appearance w15:val="hidden"/>
      </w:sdtPr>
      <w:sdtEndPr/>
      <w:sdtContent>
        <w:p w14:paraId="35A19555" w14:textId="77777777" w:rsidR="00090A6B" w:rsidRDefault="00B743B4" w:rsidP="00090A6B">
          <w:pPr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</w:pPr>
          <w:r w:rsidRPr="00090A6B">
            <w:rPr>
              <w:rFonts w:asciiTheme="majorEastAsia" w:eastAsiaTheme="majorEastAsia" w:hAnsiTheme="majorEastAsia"/>
              <w:caps/>
              <w:color w:val="0D0D0D" w:themeColor="text1" w:themeTint="F2"/>
              <w:spacing w:val="14"/>
              <w:sz w:val="28"/>
              <w:szCs w:val="28"/>
            </w:rPr>
            <w:t>二．</w:t>
          </w:r>
          <w:r w:rsidR="00385AA7" w:rsidRPr="00090A6B"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  <w:t>Html</w:t>
          </w:r>
          <w:r w:rsidR="00090A6B" w:rsidRPr="00090A6B"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  <w:t>基础</w:t>
          </w:r>
        </w:p>
        <w:p w14:paraId="12EA9E52" w14:textId="77777777" w:rsidR="00090A6B" w:rsidRPr="00090A6B" w:rsidRDefault="00090A6B" w:rsidP="00090A6B">
          <w:pPr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z w:val="28"/>
              <w:szCs w:val="28"/>
            </w:rPr>
            <w:t>1.html基本构成</w:t>
          </w:r>
        </w:p>
        <w:p w14:paraId="4DC86B5B" w14:textId="77777777" w:rsidR="00090A6B" w:rsidRPr="00090A6B" w:rsidRDefault="00090A6B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</w:rPr>
          </w:pPr>
          <w:r w:rsidRPr="00090A6B"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  <w:sym w:font="Symbol" w:char="F0B7"/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  <w:t xml:space="preserve"> </w:t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pacing w:val="-7"/>
              <w:sz w:val="28"/>
              <w:szCs w:val="28"/>
            </w:rPr>
            <w:t>&lt;html&gt; </w:t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  <w:t>与</w:t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pacing w:val="-8"/>
              <w:sz w:val="28"/>
              <w:szCs w:val="28"/>
            </w:rPr>
            <w:t>&lt;/html&gt; </w:t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  <w:t xml:space="preserve">    </w:t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</w:rPr>
            <w:t>之间的文本描述网页</w:t>
          </w:r>
        </w:p>
        <w:p w14:paraId="1CCB6B69" w14:textId="77777777" w:rsidR="00090A6B" w:rsidRDefault="00090A6B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</w:rPr>
          </w:pPr>
          <w:r w:rsidRPr="00090A6B"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  <w:sym w:font="Symbol" w:char="F0B7"/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  <w:t xml:space="preserve"> </w:t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pacing w:val="-6"/>
              <w:sz w:val="28"/>
              <w:szCs w:val="28"/>
            </w:rPr>
            <w:t>&lt;body&gt; </w:t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</w:rPr>
            <w:t>与</w:t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pacing w:val="-4"/>
              <w:sz w:val="28"/>
              <w:szCs w:val="28"/>
            </w:rPr>
            <w:t xml:space="preserve">&lt;/body&gt;    </w:t>
          </w:r>
          <w:r w:rsidRPr="00090A6B"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</w:rPr>
            <w:t>之间的文本是可见的页面内容</w:t>
          </w:r>
        </w:p>
        <w:p w14:paraId="42E45D75" w14:textId="77777777" w:rsidR="00090A6B" w:rsidRDefault="00090A6B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</w:rPr>
            <w:t>2．</w:t>
          </w:r>
          <w: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</w:rPr>
            <w:t>H</w:t>
          </w: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</w:rPr>
            <w:t>tml常用标签</w:t>
          </w:r>
        </w:p>
        <w:p w14:paraId="4DE221D4" w14:textId="77777777" w:rsidR="00090A6B" w:rsidRDefault="00090A6B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</w:rPr>
            <w:t>3．</w:t>
          </w:r>
          <w: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</w:rPr>
            <w:t>H</w:t>
          </w: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</w:rPr>
            <w:t>tml5标签</w:t>
          </w:r>
        </w:p>
        <w:p w14:paraId="77389110" w14:textId="77777777" w:rsidR="00090A6B" w:rsidRDefault="00090A6B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</w:rPr>
            <w:t>4．</w:t>
          </w:r>
          <w:proofErr w:type="spellStart"/>
          <w:r w:rsidR="003C0136"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</w:rPr>
            <w:t>C</w:t>
          </w:r>
          <w:r w:rsidR="003C0136"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</w:rPr>
            <w:t>ss</w:t>
          </w:r>
          <w:proofErr w:type="spellEnd"/>
          <w:r w:rsidR="003C0136"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</w:rPr>
            <w:t>概念</w:t>
          </w:r>
          <w:r w:rsidR="003C0136"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  <w:t>  </w:t>
          </w:r>
          <w:r w:rsidR="003C0136"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 xml:space="preserve">常用属性  </w:t>
          </w:r>
        </w:p>
        <w:p w14:paraId="502204DA" w14:textId="77777777" w:rsidR="003C0136" w:rsidRDefault="003C0136" w:rsidP="003C0136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5．</w:t>
          </w:r>
          <w: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  <w:t>C</w:t>
          </w: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ss3常用的属性</w:t>
          </w:r>
        </w:p>
        <w:p w14:paraId="087FDAD1" w14:textId="77777777" w:rsidR="003E54E1" w:rsidRDefault="003E54E1" w:rsidP="003C0136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</w:p>
        <w:p w14:paraId="2BFA38E7" w14:textId="77777777" w:rsidR="003E54E1" w:rsidRDefault="003E54E1" w:rsidP="003C0136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</w:p>
        <w:p w14:paraId="3965B981" w14:textId="77777777" w:rsidR="003E54E1" w:rsidRDefault="003E54E1" w:rsidP="003C0136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</w:p>
        <w:p w14:paraId="6D340CAA" w14:textId="77777777" w:rsidR="003E54E1" w:rsidRDefault="003E54E1" w:rsidP="003C0136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</w:p>
        <w:p w14:paraId="44210AB8" w14:textId="77777777" w:rsidR="003C0136" w:rsidRDefault="003C0136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三．Html与</w:t>
          </w:r>
          <w:proofErr w:type="spellStart"/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Css</w:t>
          </w:r>
          <w:proofErr w:type="spellEnd"/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 xml:space="preserve">的结合使用 </w:t>
          </w:r>
        </w:p>
        <w:p w14:paraId="42A5016C" w14:textId="77777777" w:rsidR="003C0136" w:rsidRDefault="003C0136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1．Html与</w:t>
          </w:r>
          <w:proofErr w:type="spellStart"/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Css</w:t>
          </w:r>
          <w:proofErr w:type="spellEnd"/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结合使用的几种方式</w:t>
          </w:r>
        </w:p>
        <w:p w14:paraId="4F345823" w14:textId="77777777" w:rsidR="003C0136" w:rsidRDefault="003C0136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2．网页布局 （重点：浮动与定位）</w:t>
          </w:r>
        </w:p>
        <w:p w14:paraId="262610A1" w14:textId="77777777" w:rsidR="003C0136" w:rsidRDefault="003C0136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3．浏览器兼容</w:t>
          </w:r>
        </w:p>
        <w:p w14:paraId="1D58C922" w14:textId="77777777" w:rsidR="003C0136" w:rsidRDefault="003C0136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4．网页中常见的布局详细讲解</w:t>
          </w:r>
        </w:p>
        <w:p w14:paraId="7228CC41" w14:textId="77777777" w:rsidR="003C0136" w:rsidRDefault="003C0136" w:rsidP="00090A6B">
          <w:pPr>
            <w:rPr>
              <w:rFonts w:asciiTheme="majorEastAsia" w:eastAsiaTheme="majorEastAsia" w:hAnsiTheme="majorEastAsia"/>
              <w:color w:val="0D0D0D" w:themeColor="text1" w:themeTint="F2"/>
              <w:spacing w:val="-14"/>
              <w:sz w:val="28"/>
              <w:szCs w:val="28"/>
              <w:lang w:val="en-US"/>
            </w:rPr>
          </w:pPr>
          <w:r>
            <w:rPr>
              <w:rFonts w:asciiTheme="majorEastAsia" w:eastAsiaTheme="majorEastAsia" w:hAnsiTheme="majorEastAsia" w:hint="eastAsia"/>
              <w:color w:val="0D0D0D" w:themeColor="text1" w:themeTint="F2"/>
              <w:spacing w:val="-14"/>
              <w:sz w:val="28"/>
              <w:szCs w:val="28"/>
              <w:lang w:val="en-US"/>
            </w:rPr>
            <w:t>5．常见布局制作练习</w:t>
          </w:r>
        </w:p>
        <w:p w14:paraId="2230CE94" w14:textId="77777777" w:rsidR="003C0136" w:rsidRPr="003C0136" w:rsidRDefault="003C0136" w:rsidP="003C0136">
          <w:pPr>
            <w:ind w:left="0"/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  <w:lang w:val="en-US"/>
            </w:rPr>
          </w:pPr>
        </w:p>
        <w:p w14:paraId="4571CC12" w14:textId="77777777" w:rsidR="00090A6B" w:rsidRPr="00090A6B" w:rsidRDefault="00625693">
          <w:pPr>
            <w:rPr>
              <w:rFonts w:asciiTheme="majorEastAsia" w:eastAsiaTheme="majorEastAsia" w:hAnsiTheme="majorEastAsia"/>
              <w:color w:val="0D0D0D" w:themeColor="text1" w:themeTint="F2"/>
              <w:sz w:val="28"/>
              <w:szCs w:val="28"/>
              <w:lang w:val="en-US"/>
            </w:rPr>
          </w:pPr>
        </w:p>
      </w:sdtContent>
    </w:sdt>
    <w:sectPr w:rsidR="00090A6B" w:rsidRPr="00090A6B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1AAE4" w14:textId="77777777" w:rsidR="00625693" w:rsidRDefault="00625693">
      <w:pPr>
        <w:spacing w:after="0" w:line="240" w:lineRule="auto"/>
      </w:pPr>
      <w:r>
        <w:separator/>
      </w:r>
    </w:p>
    <w:p w14:paraId="7FF5AE16" w14:textId="77777777" w:rsidR="00625693" w:rsidRDefault="00625693"/>
  </w:endnote>
  <w:endnote w:type="continuationSeparator" w:id="0">
    <w:p w14:paraId="07D71C27" w14:textId="77777777" w:rsidR="00625693" w:rsidRDefault="00625693">
      <w:pPr>
        <w:spacing w:after="0" w:line="240" w:lineRule="auto"/>
      </w:pPr>
      <w:r>
        <w:continuationSeparator/>
      </w:r>
    </w:p>
    <w:p w14:paraId="625FB22C" w14:textId="77777777" w:rsidR="00625693" w:rsidRDefault="006256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795AD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B3477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1DD7A" w14:textId="77777777" w:rsidR="00625693" w:rsidRDefault="00625693">
      <w:pPr>
        <w:spacing w:after="0" w:line="240" w:lineRule="auto"/>
      </w:pPr>
      <w:r>
        <w:separator/>
      </w:r>
    </w:p>
    <w:p w14:paraId="575A836F" w14:textId="77777777" w:rsidR="00625693" w:rsidRDefault="00625693"/>
  </w:footnote>
  <w:footnote w:type="continuationSeparator" w:id="0">
    <w:p w14:paraId="7EA7D982" w14:textId="77777777" w:rsidR="00625693" w:rsidRDefault="00625693">
      <w:pPr>
        <w:spacing w:after="0" w:line="240" w:lineRule="auto"/>
      </w:pPr>
      <w:r>
        <w:continuationSeparator/>
      </w:r>
    </w:p>
    <w:p w14:paraId="085046FE" w14:textId="77777777" w:rsidR="00625693" w:rsidRDefault="0062569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A0050"/>
    <w:multiLevelType w:val="hybridMultilevel"/>
    <w:tmpl w:val="C39CCE46"/>
    <w:lvl w:ilvl="0" w:tplc="D94E31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8E"/>
    <w:rsid w:val="00090A6B"/>
    <w:rsid w:val="001F781B"/>
    <w:rsid w:val="00385AA7"/>
    <w:rsid w:val="0039588E"/>
    <w:rsid w:val="003C0136"/>
    <w:rsid w:val="003E54E1"/>
    <w:rsid w:val="0045138D"/>
    <w:rsid w:val="00625693"/>
    <w:rsid w:val="00743185"/>
    <w:rsid w:val="00B147CC"/>
    <w:rsid w:val="00B3477F"/>
    <w:rsid w:val="00B743B4"/>
    <w:rsid w:val="00D23477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69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unhideWhenUsed/>
    <w:qFormat/>
    <w:rsid w:val="00B743B4"/>
    <w:pPr>
      <w:ind w:firstLineChars="200" w:firstLine="420"/>
    </w:pPr>
  </w:style>
  <w:style w:type="paragraph" w:customStyle="1" w:styleId="reader-word-layer">
    <w:name w:val="reader-word-layer"/>
    <w:basedOn w:val="a"/>
    <w:rsid w:val="00090A6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damml/Library/Containers/com.microsoft.Word/Data/Library/Caches/2052/TM10002082/&#21019;&#24314;&#22823;&#3243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8CB7991D4BC241B982FE5FB0962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F2BFEC-DA03-3F48-89BA-F19CCD4A59F7}"/>
      </w:docPartPr>
      <w:docPartBody>
        <w:p w:rsidR="00EA7BDD" w:rsidRDefault="008835EF">
          <w:pPr>
            <w:pStyle w:val="828CB7991D4BC241B982FE5FB0962C73"/>
          </w:pPr>
          <w:r>
            <w:t>标题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5EF"/>
    <w:rsid w:val="00430897"/>
    <w:rsid w:val="008835EF"/>
    <w:rsid w:val="00E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paragraph" w:styleId="4">
    <w:name w:val="heading 4"/>
    <w:basedOn w:val="a"/>
    <w:link w:val="40"/>
    <w:uiPriority w:val="9"/>
    <w:semiHidden/>
    <w:unhideWhenUsed/>
    <w:qFormat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paragraph" w:styleId="5">
    <w:name w:val="heading 5"/>
    <w:basedOn w:val="a"/>
    <w:link w:val="50"/>
    <w:uiPriority w:val="9"/>
    <w:semiHidden/>
    <w:unhideWhenUsed/>
    <w:qFormat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82059AB485B2498051C09F40A97FA9">
    <w:name w:val="B382059AB485B2498051C09F40A97FA9"/>
    <w:pPr>
      <w:widowControl w:val="0"/>
      <w:jc w:val="both"/>
    </w:pPr>
  </w:style>
  <w:style w:type="paragraph" w:customStyle="1" w:styleId="F51D0CEEF0BAE84786FAA5B3B981B2BD">
    <w:name w:val="F51D0CEEF0BAE84786FAA5B3B981B2BD"/>
    <w:pPr>
      <w:widowControl w:val="0"/>
      <w:jc w:val="both"/>
    </w:pPr>
  </w:style>
  <w:style w:type="paragraph" w:customStyle="1" w:styleId="18F666C23090D24BBA4671714BCE1E32">
    <w:name w:val="18F666C23090D24BBA4671714BCE1E32"/>
    <w:pPr>
      <w:widowControl w:val="0"/>
      <w:jc w:val="both"/>
    </w:pPr>
  </w:style>
  <w:style w:type="paragraph" w:customStyle="1" w:styleId="C5B414646B2E0B4DA42B6306D7F68909">
    <w:name w:val="C5B414646B2E0B4DA42B6306D7F68909"/>
    <w:pPr>
      <w:widowControl w:val="0"/>
      <w:jc w:val="both"/>
    </w:pPr>
  </w:style>
  <w:style w:type="paragraph" w:customStyle="1" w:styleId="3B8A73476751574E8B26AC1FBA69ED59">
    <w:name w:val="3B8A73476751574E8B26AC1FBA69ED59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35301F71F5A1E041A216AAADC2058F3B">
    <w:name w:val="35301F71F5A1E041A216AAADC2058F3B"/>
    <w:pPr>
      <w:widowControl w:val="0"/>
      <w:jc w:val="both"/>
    </w:pPr>
  </w:style>
  <w:style w:type="paragraph" w:customStyle="1" w:styleId="828CB7991D4BC241B982FE5FB0962C73">
    <w:name w:val="828CB7991D4BC241B982FE5FB0962C73"/>
    <w:pPr>
      <w:widowControl w:val="0"/>
      <w:jc w:val="both"/>
    </w:pPr>
  </w:style>
  <w:style w:type="paragraph" w:customStyle="1" w:styleId="4C19FCCDFA31B3408BDF5376BB9E6D3A">
    <w:name w:val="4C19FCCDFA31B3408BDF5376BB9E6D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28</TotalTime>
  <Pages>2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2017-02-23T12:01:00Z</dcterms:created>
  <dcterms:modified xsi:type="dcterms:W3CDTF">2017-02-23T12:39:00Z</dcterms:modified>
</cp:coreProperties>
</file>